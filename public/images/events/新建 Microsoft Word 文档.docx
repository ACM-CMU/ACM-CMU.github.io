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900DA" w14:textId="4EE659F7" w:rsidR="00CA35EC" w:rsidRDefault="00875338">
      <w:r>
        <w:rPr>
          <w:noProof/>
        </w:rPr>
        <w:drawing>
          <wp:inline distT="0" distB="0" distL="0" distR="0" wp14:anchorId="76164932" wp14:editId="27D7EE87">
            <wp:extent cx="15254176" cy="8580474"/>
            <wp:effectExtent l="0" t="0" r="5080" b="0"/>
            <wp:docPr id="1328814247" name="Picture 1" descr="A white boar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14247" name="Picture 1" descr="A white board with red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61789" cy="858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87"/>
    <w:rsid w:val="00382F7D"/>
    <w:rsid w:val="00615787"/>
    <w:rsid w:val="008466CF"/>
    <w:rsid w:val="00875338"/>
    <w:rsid w:val="00902721"/>
    <w:rsid w:val="00B420C4"/>
    <w:rsid w:val="00CA35EC"/>
    <w:rsid w:val="00DE515A"/>
    <w:rsid w:val="00E5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E24EE0C1-854C-4F10-A240-D55DE60E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~WRL0005.tmp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Chen</dc:creator>
  <cp:keywords/>
  <dc:description/>
  <cp:lastModifiedBy>Chen Zanzao</cp:lastModifiedBy>
  <cp:revision>3</cp:revision>
  <dcterms:created xsi:type="dcterms:W3CDTF">2024-08-30T03:17:00Z</dcterms:created>
  <dcterms:modified xsi:type="dcterms:W3CDTF">2024-08-30T03:46:00Z</dcterms:modified>
</cp:coreProperties>
</file>